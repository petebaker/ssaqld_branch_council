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F9" w:rsidRDefault="00B8430E">
      <w:pPr>
        <w:pStyle w:val="TextBody"/>
      </w:pPr>
      <w:r>
        <w:t xml:space="preserve">     </w:t>
      </w:r>
      <w:r>
        <w:rPr>
          <w:sz w:val="28"/>
          <w:szCs w:val="28"/>
        </w:rPr>
        <w:t>SSA QLD Meeting Attendance Record                              Date: ______________</w:t>
      </w:r>
    </w:p>
    <w:p w:rsidR="007140F9" w:rsidRDefault="00B8430E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Speaker/Venue: ___________________________________________________</w:t>
      </w:r>
    </w:p>
    <w:p w:rsidR="007140F9" w:rsidRDefault="00B8430E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Apologies:  _______________________________________________________</w:t>
      </w:r>
    </w:p>
    <w:p w:rsidR="007140F9" w:rsidRDefault="00B8430E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</w:t>
      </w:r>
    </w:p>
    <w:p w:rsidR="007140F9" w:rsidRDefault="007140F9">
      <w:pPr>
        <w:pStyle w:val="TextBody"/>
        <w:rPr>
          <w:sz w:val="28"/>
          <w:szCs w:val="28"/>
        </w:rPr>
      </w:pPr>
    </w:p>
    <w:tbl>
      <w:tblPr>
        <w:tblStyle w:val="TableGrid"/>
        <w:tblW w:w="5000" w:type="pct"/>
        <w:tblCellMar>
          <w:left w:w="98" w:type="dxa"/>
        </w:tblCellMar>
        <w:tblLook w:val="04A0" w:firstRow="1" w:lastRow="0" w:firstColumn="1" w:lastColumn="0" w:noHBand="0" w:noVBand="1"/>
      </w:tblPr>
      <w:tblGrid>
        <w:gridCol w:w="486"/>
        <w:gridCol w:w="4130"/>
        <w:gridCol w:w="2308"/>
        <w:gridCol w:w="2308"/>
      </w:tblGrid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No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Name/Affiliation</w:t>
            </w: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SSAI Member (Yes/No)</w:t>
            </w: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  <w:r>
              <w:t>How did you hear about this meeting?</w:t>
            </w: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1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2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3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4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5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6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7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8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9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10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11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12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B8430E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  <w:r>
              <w:t>13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B8430E" w:rsidRDefault="00B8430E">
            <w:pPr>
              <w:jc w:val="center"/>
            </w:pPr>
          </w:p>
        </w:tc>
        <w:tc>
          <w:tcPr>
            <w:tcW w:w="1250" w:type="pct"/>
          </w:tcPr>
          <w:p w:rsidR="00B8430E" w:rsidRDefault="00B8430E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lastRenderedPageBreak/>
              <w:t>No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Name/Affiliation</w:t>
            </w: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SSAI Member (Yes/No)</w:t>
            </w: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  <w:r>
              <w:t>How did you hear about this meeting?</w:t>
            </w: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14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15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16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17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18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19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20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21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22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23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24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25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26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27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28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29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441E30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  <w:r>
              <w:t>30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441E30" w:rsidRDefault="00441E30" w:rsidP="00441E30">
            <w:pPr>
              <w:jc w:val="center"/>
            </w:pPr>
          </w:p>
        </w:tc>
        <w:tc>
          <w:tcPr>
            <w:tcW w:w="1250" w:type="pct"/>
          </w:tcPr>
          <w:p w:rsidR="00441E30" w:rsidRDefault="00441E30" w:rsidP="00441E30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lastRenderedPageBreak/>
              <w:t>No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Name/Affiliation</w:t>
            </w: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SSAI Member (Yes/No)</w:t>
            </w: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  <w:r>
              <w:t>How did you hear about this meeting?</w:t>
            </w: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31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32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33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34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35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36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37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38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39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40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41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42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43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44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45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46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  <w:tr w:rsidR="00312AD7" w:rsidTr="00441E30">
        <w:trPr>
          <w:cantSplit/>
          <w:trHeight w:val="737"/>
          <w:tblHeader/>
        </w:trPr>
        <w:tc>
          <w:tcPr>
            <w:tcW w:w="263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  <w:r>
              <w:t>47</w:t>
            </w:r>
          </w:p>
        </w:tc>
        <w:tc>
          <w:tcPr>
            <w:tcW w:w="2237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  <w:shd w:val="clear" w:color="auto" w:fill="auto"/>
            <w:tcMar>
              <w:left w:w="98" w:type="dxa"/>
            </w:tcMar>
            <w:vAlign w:val="center"/>
          </w:tcPr>
          <w:p w:rsidR="00312AD7" w:rsidRDefault="00312AD7" w:rsidP="00312AD7">
            <w:pPr>
              <w:jc w:val="center"/>
            </w:pPr>
          </w:p>
        </w:tc>
        <w:tc>
          <w:tcPr>
            <w:tcW w:w="1250" w:type="pct"/>
          </w:tcPr>
          <w:p w:rsidR="00312AD7" w:rsidRDefault="00312AD7" w:rsidP="00312AD7">
            <w:pPr>
              <w:jc w:val="center"/>
            </w:pPr>
          </w:p>
        </w:tc>
      </w:tr>
    </w:tbl>
    <w:p w:rsidR="007140F9" w:rsidRDefault="007140F9">
      <w:bookmarkStart w:id="0" w:name="_GoBack"/>
      <w:bookmarkEnd w:id="0"/>
    </w:p>
    <w:sectPr w:rsidR="007140F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40F9"/>
    <w:rsid w:val="00312AD7"/>
    <w:rsid w:val="00441E30"/>
    <w:rsid w:val="007140F9"/>
    <w:rsid w:val="00B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F0028-E641-4636-80C5-B052F087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BF"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624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770917CD.dotm</Template>
  <TotalTime>21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Menzies School of Health Research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tpatrao</dc:creator>
  <cp:lastModifiedBy>Lee Jones</cp:lastModifiedBy>
  <cp:revision>7</cp:revision>
  <dcterms:created xsi:type="dcterms:W3CDTF">2014-03-13T00:02:00Z</dcterms:created>
  <dcterms:modified xsi:type="dcterms:W3CDTF">2019-04-02T05:17:00Z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Menzies School of Health Research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